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right"/>
        <w:rPr/>
      </w:pPr>
      <w:r w:rsidRPr="00000000" w:rsidR="00000000" w:rsidDel="00000000">
        <w:rPr>
          <w:rtl w:val="0"/>
        </w:rPr>
        <w:t xml:space="preserve">Entrevista</w:t>
      </w:r>
    </w:p>
    <w:p w:rsidP="00000000" w:rsidRPr="00000000" w:rsidR="00000000" w:rsidDel="00000000" w:rsidRDefault="00000000">
      <w:pPr>
        <w:contextualSpacing w:val="0"/>
        <w:jc w:val="right"/>
        <w:rPr/>
      </w:pPr>
      <w:r w:rsidRPr="00000000" w:rsidR="00000000" w:rsidDel="00000000">
        <w:rPr>
          <w:rtl w:val="0"/>
        </w:rPr>
        <w:t xml:space="preserve">Proyecto:CookBook</w:t>
      </w:r>
    </w:p>
    <w:p w:rsidP="00000000" w:rsidRPr="00000000" w:rsidR="00000000" w:rsidDel="00000000" w:rsidRDefault="00000000">
      <w:pPr>
        <w:contextualSpacing w:val="0"/>
        <w:jc w:val="right"/>
        <w:rPr/>
      </w:pPr>
      <w:r w:rsidRPr="00000000" w:rsidR="00000000" w:rsidDel="00000000">
        <w:rPr>
          <w:rtl w:val="0"/>
        </w:rPr>
        <w:t xml:space="preserve">Identificación: 002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1"/>
          <w:sz w:val="36"/>
          <w:rtl w:val="0"/>
        </w:rPr>
        <w:t xml:space="preserve">Camaron S.A.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574800" cx="1574800"/>
            <wp:effectExtent t="0" b="0" r="0" l="0"/>
            <wp:docPr id="1" name="image00.jpg" descr="ph_31711.jpg"/>
            <a:graphic>
              <a:graphicData uri="http://schemas.openxmlformats.org/drawingml/2006/picture">
                <pic:pic>
                  <pic:nvPicPr>
                    <pic:cNvPr id="0" name="image00.jpg" descr="ph_31711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574800" cx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Preparada por:</w:t>
      </w:r>
      <w:r w:rsidRPr="00000000" w:rsidR="00000000" w:rsidDel="00000000">
        <w:rPr>
          <w:rtl w:val="0"/>
        </w:rPr>
        <w:t xml:space="preserve"> Cabane, Alejandro; Garrido, Nelson; Hopua, Judit; Menna, Nicolas.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Fecha de preparación:</w:t>
      </w:r>
      <w:r w:rsidRPr="00000000" w:rsidR="00000000" w:rsidDel="00000000">
        <w:rPr>
          <w:rtl w:val="0"/>
        </w:rPr>
        <w:t xml:space="preserve"> 27/03/2014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Fase en la que se encuentra el proyecto:</w:t>
      </w:r>
      <w:r w:rsidRPr="00000000" w:rsidR="00000000" w:rsidDel="00000000">
        <w:rPr>
          <w:rtl w:val="0"/>
        </w:rPr>
        <w:t xml:space="preserve"> Alfa.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Documentos a que se hacen referencias:</w:t>
      </w:r>
      <w:r w:rsidRPr="00000000" w:rsidR="00000000" w:rsidDel="00000000">
        <w:rPr>
          <w:rtl w:val="0"/>
        </w:rPr>
        <w:t xml:space="preserve"> ………………………………..…………………..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Lugar de la entrevista:</w:t>
      </w:r>
      <w:r w:rsidRPr="00000000" w:rsidR="00000000" w:rsidDel="00000000">
        <w:rPr>
          <w:rtl w:val="0"/>
        </w:rPr>
        <w:t xml:space="preserve"> Universidad local CRESta.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Fecha/Hora/Duración de la entrevista</w:t>
      </w:r>
      <w:r w:rsidRPr="00000000" w:rsidR="00000000" w:rsidDel="00000000">
        <w:rPr>
          <w:rtl w:val="0"/>
        </w:rPr>
        <w:t xml:space="preserve">: …………………………...……………………………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Entrevistado</w:t>
      </w:r>
      <w:r w:rsidRPr="00000000" w:rsidR="00000000" w:rsidDel="00000000">
        <w:rPr>
          <w:rtl w:val="0"/>
        </w:rPr>
        <w:t xml:space="preserve">: …………………………………. </w:t>
      </w:r>
      <w:r w:rsidRPr="00000000" w:rsidR="00000000" w:rsidDel="00000000">
        <w:rPr>
          <w:b w:val="1"/>
          <w:rtl w:val="0"/>
        </w:rPr>
        <w:t xml:space="preserve">Cargo:</w:t>
      </w:r>
      <w:r w:rsidRPr="00000000" w:rsidR="00000000" w:rsidDel="00000000">
        <w:rPr>
          <w:rtl w:val="0"/>
        </w:rPr>
        <w:t xml:space="preserve"> ………….………………………………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Objetivo a lograr:</w:t>
      </w:r>
      <w:r w:rsidRPr="00000000" w:rsidR="00000000" w:rsidDel="00000000">
        <w:rPr>
          <w:rtl w:val="0"/>
        </w:rPr>
        <w:t xml:space="preserve"> El objetivo de esta entrevista es profundizar aún más que en la primer entrevista acerca del negocio del cliente y las expectativas que desea cumplir con el sistema a desarrollar.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Cuerpo de la entrevista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 ¿Cómo va a hacer el sistema? : ¿Todo se maneja desde la página? Con dos tipos de usuario: Administrador y Cliente. O el usuario interactúa con una página y el administrador obtiene los datos del sitio y los vuelca a su propio sistema.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En el alta de un nuevo usuario, ¿La confirmación la genera el sistema o el administrador?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3) ¿Cómo son los pasos de la compra? Es decir, el usuario compra, usted valida los datos y confirma, y luego cambia el estado a “en envío” o bien puede cancelarlo.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4) ¿El usuario puede cancelar un pedido realizado antes que seas concretada la compra?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5) ¿Le parece que a la hora de registrarse el usuario acepte términos y condiciones de uso en el cual explicaría la metodología de la compra?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6) Entendemos que usted necesita 3 cuentas de administrador, ¿Desea que haya un registro de actividad? Con esto usted obtiene un detalle de los movimientos realizados en el sitio.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7) ¿Usted desea ver los libros más vendidos o los usuarios que concretaron más compras pero que esta información no esté disponible al común de los usuarios?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8) El usuario registrado puede contactarse con usted, el sistema le envía un email a su correo electrónico con los datos de quien lo contacta. Si el usuario no está registrado, ¿Desea que pidamos información extra como por ejemplo Nombre, Apellido, Teléfono o que solamente puedan contactarse con usted los usuarios registrados?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9) ¿Cuando usted puede cancelar la compra? ¿Mientras está pendiente o una vez realizada la confirmación de compra?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 cancelar la compra, ¿De qué forma se notifica al usuario de dicha cancelación?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10) ¿Cuando podemos concretar otra entrevista?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Conclusión de la entrevista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Informe final 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Información obtenida en detalle 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Información pendiente 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Documentos que se deben entregar: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Documentos que debe entregar el entrevistado: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Próxima entrevista: ……………………….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Entrevista 2 IS II.docx</dc:title>
</cp:coreProperties>
</file>